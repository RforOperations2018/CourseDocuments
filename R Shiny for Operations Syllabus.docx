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E77C6" w14:textId="75AD35A6" w:rsidR="001C4E9A" w:rsidRDefault="003020C3">
      <w:pPr>
        <w:pStyle w:val="Title"/>
      </w:pPr>
      <w:r>
        <w:t>R Shiny for Operations</w:t>
      </w:r>
      <w:r w:rsidR="00FC3FD3">
        <w:t xml:space="preserve"> </w:t>
      </w:r>
      <w:r w:rsidR="00390941">
        <w:t xml:space="preserve">&amp; GIS </w:t>
      </w:r>
      <w:r w:rsidR="00FC3FD3">
        <w:t>Syllabus</w:t>
      </w:r>
    </w:p>
    <w:p w14:paraId="06D5C378" w14:textId="77777777" w:rsidR="001C4E9A" w:rsidRDefault="00FC3FD3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91770" distR="191770" simplePos="0" relativeHeight="251659264" behindDoc="0" locked="0" layoutInCell="1" allowOverlap="1" wp14:anchorId="4F210FB2" wp14:editId="4263EC8A">
                <wp:simplePos x="0" y="0"/>
                <wp:positionH relativeFrom="margin">
                  <wp:align>left</wp:align>
                </wp:positionH>
                <mc:AlternateContent>
                  <mc:Choice Requires="wp14">
                    <wp:positionV relativeFrom="margin">
                      <wp14:pctPosVOffset>9000</wp14:pctPosVOffset>
                    </wp:positionV>
                  </mc:Choice>
                  <mc:Fallback>
                    <wp:positionV relativeFrom="page">
                      <wp:posOffset>1446530</wp:posOffset>
                    </wp:positionV>
                  </mc:Fallback>
                </mc:AlternateContent>
                <wp:extent cx="1207008" cy="6638544"/>
                <wp:effectExtent l="0" t="0" r="635" b="7620"/>
                <wp:wrapSquare wrapText="bothSides"/>
                <wp:docPr id="5" name="Text Box 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6638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423F8" w14:textId="77777777" w:rsidR="001C4E9A" w:rsidRDefault="00FC3FD3">
                            <w:pPr>
                              <w:pStyle w:val="SidebarHeading"/>
                            </w:pPr>
                            <w:r>
                              <w:t>Instructor</w:t>
                            </w:r>
                          </w:p>
                          <w:p w14:paraId="7A64B563" w14:textId="77777777" w:rsidR="001C4E9A" w:rsidRDefault="003020C3" w:rsidP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Geoffrey Arnold</w:t>
                            </w:r>
                          </w:p>
                          <w:p w14:paraId="048F7E12" w14:textId="77777777" w:rsidR="001C4E9A" w:rsidRDefault="00FC3FD3">
                            <w:pPr>
                              <w:pStyle w:val="SidebarHeading"/>
                            </w:pPr>
                            <w:r>
                              <w:t>Email</w:t>
                            </w:r>
                          </w:p>
                          <w:p w14:paraId="0FE4299F" w14:textId="77777777" w:rsidR="001C4E9A" w:rsidRDefault="003020C3">
                            <w:pPr>
                              <w:pStyle w:val="BodyText"/>
                            </w:pPr>
                            <w:r>
                              <w:t>something@cmu.edu</w:t>
                            </w:r>
                          </w:p>
                          <w:p w14:paraId="3F1D6B44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Location</w:t>
                            </w:r>
                          </w:p>
                          <w:p w14:paraId="66A8D383" w14:textId="77777777" w:rsidR="003020C3" w:rsidRDefault="003020C3">
                            <w:pPr>
                              <w:pStyle w:val="BodyText"/>
                            </w:pPr>
                            <w:r>
                              <w:t>Dept. of Innovation &amp; Performance</w:t>
                            </w:r>
                          </w:p>
                          <w:p w14:paraId="75C73130" w14:textId="77777777" w:rsidR="003020C3" w:rsidRDefault="003020C3">
                            <w:pPr>
                              <w:pStyle w:val="BodyText"/>
                            </w:pPr>
                            <w:r>
                              <w:t>414 Grant St</w:t>
                            </w:r>
                          </w:p>
                          <w:p w14:paraId="75B6EE27" w14:textId="77777777" w:rsidR="001C4E9A" w:rsidRDefault="003020C3">
                            <w:pPr>
                              <w:pStyle w:val="BodyText"/>
                            </w:pPr>
                            <w:r>
                              <w:t>6th Floor</w:t>
                            </w:r>
                            <w:r>
                              <w:br/>
                              <w:t>Pittsburgh PA 15212</w:t>
                            </w:r>
                          </w:p>
                          <w:p w14:paraId="05DB47C8" w14:textId="77777777" w:rsidR="003020C3" w:rsidRDefault="003020C3" w:rsidP="003020C3">
                            <w:pPr>
                              <w:pStyle w:val="SidebarHeading"/>
                            </w:pPr>
                            <w:r>
                              <w:t>Teacher’s Assistant</w:t>
                            </w:r>
                          </w:p>
                          <w:p w14:paraId="485D6FA4" w14:textId="77777777" w:rsidR="003020C3" w:rsidRDefault="003020C3">
                            <w:pPr>
                              <w:pStyle w:val="BodyText"/>
                            </w:pPr>
                            <w:r>
                              <w:rPr>
                                <w:rStyle w:val="BodyTextChar"/>
                              </w:rPr>
                              <w:t>[Name]</w:t>
                            </w:r>
                          </w:p>
                          <w:p w14:paraId="4390B1F5" w14:textId="77777777" w:rsidR="001C4E9A" w:rsidRDefault="00FC3FD3">
                            <w:pPr>
                              <w:pStyle w:val="SidebarHeading"/>
                            </w:pPr>
                            <w:r>
                              <w:t>Office Hours</w:t>
                            </w:r>
                          </w:p>
                          <w:sdt>
                            <w:sdtPr>
                              <w:id w:val="-1656837614"/>
                              <w:placeholder>
                                <w:docPart w:val="97435F0DDB52894389CAAF0EC197526A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107D381" w14:textId="77777777" w:rsidR="001C4E9A" w:rsidRDefault="00FC3FD3">
                                <w:pPr>
                                  <w:pStyle w:val="BodyText"/>
                                </w:pPr>
                                <w:r>
                                  <w:t>[Hours,</w:t>
                                </w:r>
                                <w:r>
                                  <w:br/>
                                  <w:t>Days]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23500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w14:anchorId="4F210FB2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alt="Contact Info" style="position:absolute;left:0;text-align:left;margin-left:0;margin-top:0;width:95.05pt;height:522.7pt;z-index:251659264;visibility:visible;mso-wrap-style:square;mso-width-percent:235;mso-height-percent:900;mso-top-percent:90;mso-wrap-distance-left:15.1pt;mso-wrap-distance-top:0;mso-wrap-distance-right:15.1pt;mso-wrap-distance-bottom:0;mso-position-horizontal:left;mso-position-horizontal-relative:margin;mso-position-vertical-relative:margin;mso-width-percent:235;mso-height-percent:900;mso-top-percent:9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" filled="f" stroked="f" strokeweight=".5pt">
                <v:textbox inset="0,0,0,0">
                  <w:txbxContent>
                    <w:p w14:paraId="3A8423F8" w14:textId="77777777" w:rsidR="001C4E9A" w:rsidRDefault="00FC3FD3">
                      <w:pPr>
                        <w:pStyle w:val="SidebarHeading"/>
                      </w:pPr>
                      <w:r>
                        <w:t>Instructor</w:t>
                      </w:r>
                    </w:p>
                    <w:p w14:paraId="7A64B563" w14:textId="77777777" w:rsidR="001C4E9A" w:rsidRDefault="003020C3" w:rsidP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Geoffrey Arnold</w:t>
                      </w:r>
                    </w:p>
                    <w:p w14:paraId="048F7E12" w14:textId="77777777" w:rsidR="001C4E9A" w:rsidRDefault="00FC3FD3">
                      <w:pPr>
                        <w:pStyle w:val="SidebarHeading"/>
                      </w:pPr>
                      <w:r>
                        <w:t>Email</w:t>
                      </w:r>
                    </w:p>
                    <w:p w14:paraId="0FE4299F" w14:textId="77777777" w:rsidR="001C4E9A" w:rsidRDefault="003020C3">
                      <w:pPr>
                        <w:pStyle w:val="BodyText"/>
                      </w:pPr>
                      <w:r>
                        <w:t>something@cmu.edu</w:t>
                      </w:r>
                    </w:p>
                    <w:p w14:paraId="3F1D6B44" w14:textId="77777777" w:rsidR="001C4E9A" w:rsidRDefault="00FC3FD3">
                      <w:pPr>
                        <w:pStyle w:val="SidebarHeading"/>
                      </w:pPr>
                      <w:r>
                        <w:t>Office Location</w:t>
                      </w:r>
                    </w:p>
                    <w:p w14:paraId="66A8D383" w14:textId="77777777" w:rsidR="003020C3" w:rsidRDefault="003020C3">
                      <w:pPr>
                        <w:pStyle w:val="BodyText"/>
                      </w:pPr>
                      <w:r>
                        <w:t>Dept. of Innovation &amp; Performance</w:t>
                      </w:r>
                    </w:p>
                    <w:p w14:paraId="75C73130" w14:textId="77777777" w:rsidR="003020C3" w:rsidRDefault="003020C3">
                      <w:pPr>
                        <w:pStyle w:val="BodyText"/>
                      </w:pPr>
                      <w:r>
                        <w:t>414 Grant St</w:t>
                      </w:r>
                    </w:p>
                    <w:p w14:paraId="75B6EE27" w14:textId="77777777" w:rsidR="001C4E9A" w:rsidRDefault="003020C3">
                      <w:pPr>
                        <w:pStyle w:val="BodyText"/>
                      </w:pPr>
                      <w:r>
                        <w:t>6th Floor</w:t>
                      </w:r>
                      <w:r>
                        <w:br/>
                        <w:t>Pittsburgh PA 15212</w:t>
                      </w:r>
                    </w:p>
                    <w:p w14:paraId="05DB47C8" w14:textId="77777777" w:rsidR="003020C3" w:rsidRDefault="003020C3" w:rsidP="003020C3">
                      <w:pPr>
                        <w:pStyle w:val="SidebarHeading"/>
                      </w:pPr>
                      <w:r>
                        <w:t>Teacher’s Assistant</w:t>
                      </w:r>
                    </w:p>
                    <w:p w14:paraId="485D6FA4" w14:textId="77777777" w:rsidR="003020C3" w:rsidRDefault="003020C3">
                      <w:pPr>
                        <w:pStyle w:val="BodyText"/>
                      </w:pPr>
                      <w:r>
                        <w:rPr>
                          <w:rStyle w:val="BodyTextChar"/>
                        </w:rPr>
                        <w:t>[Name]</w:t>
                      </w:r>
                    </w:p>
                    <w:p w14:paraId="4390B1F5" w14:textId="77777777" w:rsidR="001C4E9A" w:rsidRDefault="00FC3FD3">
                      <w:pPr>
                        <w:pStyle w:val="SidebarHeading"/>
                      </w:pPr>
                      <w:r>
                        <w:t>Office Hours</w:t>
                      </w:r>
                    </w:p>
                    <w:sdt>
                      <w:sdtPr>
                        <w:id w:val="-1656837614"/>
                        <w:placeholder>
                          <w:docPart w:val="97435F0DDB52894389CAAF0EC197526A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2107D381" w14:textId="77777777" w:rsidR="001C4E9A" w:rsidRDefault="00FC3FD3">
                          <w:pPr>
                            <w:pStyle w:val="BodyText"/>
                          </w:pPr>
                          <w:r>
                            <w:t>[Hours,</w:t>
                          </w:r>
                          <w:r>
                            <w:br/>
                            <w:t>Days]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Course Overview</w:t>
      </w:r>
    </w:p>
    <w:p w14:paraId="48E01486" w14:textId="77777777" w:rsidR="00C95778" w:rsidRDefault="00C95778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C95778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This course will teach students to generate interactive websites including GIS maps and other data visualizations and reports using the R programming language, RStudio’s Shiny web application framework for creating interactive web applications, and the Leaflet open-source JavaScript library for mobile-friendly mobile interactive maps. While Heinz College offers courses on R, none focus on the Shiny package. There is also, there is no GIS course on using open-source software. This course builds directly from its prerequisite course, Programming R for Analytics course, and offers students a chance to build skills that will be marketable in both the public and the private sectors. Students will learn to load data from a variety of sources and formats for use in interactive web interfaces that can provide real-time information. </w:t>
      </w:r>
    </w:p>
    <w:p w14:paraId="0C0E2EC0" w14:textId="578022C8" w:rsidR="001C4E9A" w:rsidRDefault="00FC3FD3">
      <w:pPr>
        <w:pStyle w:val="Heading1"/>
      </w:pPr>
      <w:r>
        <w:t>Course Materials</w:t>
      </w:r>
    </w:p>
    <w:p w14:paraId="17243BD1" w14:textId="77777777" w:rsidR="001C4E9A" w:rsidRDefault="003020C3" w:rsidP="003020C3">
      <w:pPr>
        <w:pStyle w:val="ListBullet"/>
      </w:pPr>
      <w:r>
        <w:t>Students will require a laptop capable of running R and R Studio for this course</w:t>
      </w:r>
      <w:r w:rsidR="00D04A8D">
        <w:t>.</w:t>
      </w:r>
    </w:p>
    <w:p w14:paraId="64178003" w14:textId="77777777" w:rsidR="003020C3" w:rsidRDefault="00D04A8D" w:rsidP="003020C3">
      <w:pPr>
        <w:pStyle w:val="ListBullet"/>
      </w:pPr>
      <w:r>
        <w:t xml:space="preserve">Free user accounts for </w:t>
      </w:r>
      <w:hyperlink r:id="rId11" w:history="1">
        <w:r w:rsidRPr="00D04A8D">
          <w:rPr>
            <w:rStyle w:val="Hyperlink"/>
          </w:rPr>
          <w:t>GitHub</w:t>
        </w:r>
      </w:hyperlink>
      <w:r>
        <w:t xml:space="preserve"> and </w:t>
      </w:r>
      <w:hyperlink r:id="rId12" w:history="1">
        <w:r w:rsidRPr="00D04A8D">
          <w:rPr>
            <w:rStyle w:val="Hyperlink"/>
          </w:rPr>
          <w:t>shinyapps.io</w:t>
        </w:r>
      </w:hyperlink>
      <w:r>
        <w:t>.</w:t>
      </w:r>
    </w:p>
    <w:p w14:paraId="7496F10B" w14:textId="77777777" w:rsidR="00D04A8D" w:rsidRDefault="00D04A8D" w:rsidP="00D04A8D">
      <w:pPr>
        <w:pStyle w:val="ListBullet"/>
      </w:pPr>
      <w:r w:rsidRPr="00D04A8D">
        <w:t>There is no required text for this course, but supplemental</w:t>
      </w:r>
      <w:r>
        <w:t xml:space="preserve"> websites and materials will be </w:t>
      </w:r>
      <w:r w:rsidRPr="00D04A8D">
        <w:t>provided</w:t>
      </w:r>
      <w:r>
        <w:t>.</w:t>
      </w:r>
    </w:p>
    <w:p w14:paraId="783EE652" w14:textId="61B49579" w:rsidR="00390941" w:rsidRDefault="00390941" w:rsidP="00390941">
      <w:pPr>
        <w:pStyle w:val="Heading1"/>
        <w:ind w:left="0"/>
      </w:pPr>
      <w:r>
        <w:t>Learning Objectives</w:t>
      </w:r>
    </w:p>
    <w:p w14:paraId="62AD72BF" w14:textId="3F9B49DF" w:rsidR="00390941" w:rsidRDefault="00390941" w:rsidP="00390941">
      <w:pPr>
        <w:pStyle w:val="ListBullet"/>
      </w:pPr>
      <w:r>
        <w:t xml:space="preserve">To provide relevant and up-to-date applications for clients/customers students will learn how to query and extract data from online application program interfaces in R. </w:t>
      </w:r>
    </w:p>
    <w:p w14:paraId="3317FAFB" w14:textId="194F1E36" w:rsidR="00390941" w:rsidRDefault="00390941" w:rsidP="00390941">
      <w:pPr>
        <w:pStyle w:val="ListBullet"/>
      </w:pPr>
      <w:r>
        <w:t xml:space="preserve">How to use R to generate interactive charts, maps and graphs. </w:t>
      </w:r>
    </w:p>
    <w:p w14:paraId="3A0430BF" w14:textId="425BB8A4" w:rsidR="00390941" w:rsidRDefault="00390941" w:rsidP="00390941">
      <w:pPr>
        <w:pStyle w:val="ListBullet"/>
      </w:pPr>
      <w:r>
        <w:t>How to create, customize and deploy R Shiny web applications</w:t>
      </w:r>
    </w:p>
    <w:p w14:paraId="5DAA19CC" w14:textId="77777777" w:rsidR="00795D66" w:rsidRDefault="00795D66" w:rsidP="00390941">
      <w:pPr>
        <w:pStyle w:val="Heading1"/>
        <w:ind w:left="0"/>
      </w:pPr>
      <w:r>
        <w:t>Attendance</w:t>
      </w:r>
    </w:p>
    <w:p w14:paraId="61AC890A" w14:textId="77777777" w:rsidR="00D04A8D" w:rsidRDefault="00795D66" w:rsidP="00E47510">
      <w:pPr>
        <w:pStyle w:val="ListBullet"/>
        <w:numPr>
          <w:ilvl w:val="0"/>
          <w:numId w:val="0"/>
        </w:numPr>
        <w:ind w:left="115"/>
      </w:pPr>
      <w:r>
        <w:t>Attendance is not taken or required for this course.</w:t>
      </w:r>
    </w:p>
    <w:p w14:paraId="33122DFC" w14:textId="77777777" w:rsidR="001C4E9A" w:rsidRDefault="00FC3FD3">
      <w:pPr>
        <w:pStyle w:val="Heading1"/>
      </w:pPr>
      <w:r>
        <w:t>Resources</w:t>
      </w:r>
    </w:p>
    <w:p w14:paraId="5B7ADEDB" w14:textId="77777777" w:rsidR="001C4E9A" w:rsidRDefault="00E47510">
      <w:r>
        <w:t>Students will be required to find their own data for the two major projects in this course. Below are a few online portals that students may find useful for their projects.</w:t>
      </w:r>
    </w:p>
    <w:p w14:paraId="13C46E3F" w14:textId="77777777" w:rsidR="00E47510" w:rsidRDefault="00995DA8" w:rsidP="00E47510">
      <w:pPr>
        <w:pStyle w:val="ListParagraph"/>
        <w:numPr>
          <w:ilvl w:val="0"/>
          <w:numId w:val="14"/>
        </w:numPr>
      </w:pPr>
      <w:hyperlink r:id="rId13" w:history="1">
        <w:r w:rsidR="00E47510" w:rsidRPr="00A71643">
          <w:rPr>
            <w:rStyle w:val="Hyperlink"/>
          </w:rPr>
          <w:t>http://www.wprdc.org/</w:t>
        </w:r>
      </w:hyperlink>
    </w:p>
    <w:p w14:paraId="71C635EF" w14:textId="77777777" w:rsidR="00E47510" w:rsidRDefault="00995DA8" w:rsidP="00E47510">
      <w:pPr>
        <w:pStyle w:val="ListParagraph"/>
        <w:numPr>
          <w:ilvl w:val="0"/>
          <w:numId w:val="14"/>
        </w:numPr>
      </w:pPr>
      <w:hyperlink r:id="rId14" w:history="1">
        <w:r w:rsidR="00E47510" w:rsidRPr="00A71643">
          <w:rPr>
            <w:rStyle w:val="Hyperlink"/>
          </w:rPr>
          <w:t>https://data.world/</w:t>
        </w:r>
      </w:hyperlink>
    </w:p>
    <w:p w14:paraId="5C1003DD" w14:textId="77777777" w:rsidR="00E47510" w:rsidRDefault="00995DA8" w:rsidP="00E47510">
      <w:pPr>
        <w:pStyle w:val="ListParagraph"/>
        <w:numPr>
          <w:ilvl w:val="0"/>
          <w:numId w:val="14"/>
        </w:numPr>
      </w:pPr>
      <w:hyperlink r:id="rId15" w:history="1">
        <w:r w:rsidR="00E47510" w:rsidRPr="00A71643">
          <w:rPr>
            <w:rStyle w:val="Hyperlink"/>
          </w:rPr>
          <w:t>https://www.data.gov/</w:t>
        </w:r>
      </w:hyperlink>
    </w:p>
    <w:p w14:paraId="6D7120CE" w14:textId="77777777" w:rsidR="00E47510" w:rsidRDefault="00995DA8" w:rsidP="00E47510">
      <w:pPr>
        <w:pStyle w:val="ListParagraph"/>
        <w:numPr>
          <w:ilvl w:val="0"/>
          <w:numId w:val="14"/>
        </w:numPr>
      </w:pPr>
      <w:hyperlink r:id="rId16" w:history="1">
        <w:r w:rsidR="00E47510" w:rsidRPr="00A71643">
          <w:rPr>
            <w:rStyle w:val="Hyperlink"/>
          </w:rPr>
          <w:t>https://www.census.gov/data.html</w:t>
        </w:r>
      </w:hyperlink>
    </w:p>
    <w:p w14:paraId="280471C7" w14:textId="77777777" w:rsidR="00E47510" w:rsidRDefault="00995DA8" w:rsidP="00E47510">
      <w:pPr>
        <w:pStyle w:val="ListParagraph"/>
        <w:numPr>
          <w:ilvl w:val="0"/>
          <w:numId w:val="14"/>
        </w:numPr>
      </w:pPr>
      <w:hyperlink r:id="rId17" w:history="1">
        <w:r w:rsidR="00E47510" w:rsidRPr="00A71643">
          <w:rPr>
            <w:rStyle w:val="Hyperlink"/>
          </w:rPr>
          <w:t>https://datasf.org/opendata/</w:t>
        </w:r>
      </w:hyperlink>
    </w:p>
    <w:p w14:paraId="638AE6AF" w14:textId="27E9DF19" w:rsidR="00D04A8D" w:rsidRDefault="00995DA8" w:rsidP="00C95778">
      <w:pPr>
        <w:pStyle w:val="ListParagraph"/>
        <w:numPr>
          <w:ilvl w:val="0"/>
          <w:numId w:val="14"/>
        </w:numPr>
      </w:pPr>
      <w:hyperlink r:id="rId18" w:history="1">
        <w:r w:rsidR="00E47510" w:rsidRPr="00A71643">
          <w:rPr>
            <w:rStyle w:val="Hyperlink"/>
          </w:rPr>
          <w:t>https://data.cityofchicago.org/</w:t>
        </w:r>
      </w:hyperlink>
    </w:p>
    <w:p w14:paraId="62C0C3F4" w14:textId="77777777" w:rsidR="00D04A8D" w:rsidRDefault="00FC3FD3">
      <w:pPr>
        <w:pStyle w:val="Heading1"/>
      </w:pPr>
      <w:r>
        <w:lastRenderedPageBreak/>
        <w:t>Course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1681"/>
        <w:gridCol w:w="5421"/>
        <w:gridCol w:w="2978"/>
      </w:tblGrid>
      <w:tr w:rsidR="00B95483" w14:paraId="026D9159" w14:textId="77777777" w:rsidTr="005E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4" w:type="pct"/>
          </w:tcPr>
          <w:p w14:paraId="182A5590" w14:textId="77777777" w:rsidR="00B95483" w:rsidRDefault="00B95483" w:rsidP="00944996">
            <w:pPr>
              <w:pStyle w:val="TableHeading"/>
            </w:pPr>
            <w:r>
              <w:t>Week</w:t>
            </w:r>
          </w:p>
        </w:tc>
        <w:tc>
          <w:tcPr>
            <w:tcW w:w="2689" w:type="pct"/>
          </w:tcPr>
          <w:p w14:paraId="2B213AB3" w14:textId="77777777" w:rsidR="00B95483" w:rsidRDefault="00B95483" w:rsidP="00944996">
            <w:pPr>
              <w:pStyle w:val="TableHeading"/>
            </w:pPr>
            <w:r>
              <w:t>Subject</w:t>
            </w:r>
          </w:p>
        </w:tc>
        <w:tc>
          <w:tcPr>
            <w:tcW w:w="1477" w:type="pct"/>
          </w:tcPr>
          <w:p w14:paraId="34D5A026" w14:textId="5C0F2F0B" w:rsidR="00B95483" w:rsidRDefault="00B95483" w:rsidP="00944996">
            <w:pPr>
              <w:pStyle w:val="TableHeading"/>
            </w:pPr>
            <w:r>
              <w:t>Package</w:t>
            </w:r>
            <w:r w:rsidR="00365EF9">
              <w:t>s</w:t>
            </w:r>
          </w:p>
        </w:tc>
      </w:tr>
      <w:tr w:rsidR="00B95483" w14:paraId="67F8012F" w14:textId="77777777" w:rsidTr="005E2732">
        <w:tc>
          <w:tcPr>
            <w:tcW w:w="834" w:type="pct"/>
          </w:tcPr>
          <w:p w14:paraId="406DB802" w14:textId="77777777" w:rsidR="00B95483" w:rsidRDefault="00B95483" w:rsidP="00944996">
            <w:pPr>
              <w:pStyle w:val="TableText"/>
            </w:pPr>
            <w:r>
              <w:t>1</w:t>
            </w:r>
          </w:p>
        </w:tc>
        <w:tc>
          <w:tcPr>
            <w:tcW w:w="2689" w:type="pct"/>
          </w:tcPr>
          <w:p w14:paraId="4C38F2CE" w14:textId="651653AC" w:rsidR="00B95483" w:rsidRDefault="00B95483" w:rsidP="00944996">
            <w:pPr>
              <w:pStyle w:val="TableText"/>
            </w:pPr>
            <w:r>
              <w:t xml:space="preserve">Basic Concepts of </w:t>
            </w:r>
            <w:r w:rsidR="00365EF9">
              <w:t xml:space="preserve">R and </w:t>
            </w:r>
            <w:r>
              <w:t>Shiny Apps</w:t>
            </w:r>
          </w:p>
        </w:tc>
        <w:tc>
          <w:tcPr>
            <w:tcW w:w="1477" w:type="pct"/>
          </w:tcPr>
          <w:p w14:paraId="3FC79DA8" w14:textId="68652ED5" w:rsidR="00B95483" w:rsidRDefault="00365EF9" w:rsidP="00944996">
            <w:pPr>
              <w:pStyle w:val="TableText"/>
            </w:pPr>
            <w:r>
              <w:t xml:space="preserve">github, </w:t>
            </w:r>
            <w:r w:rsidR="00843150">
              <w:t>s</w:t>
            </w:r>
            <w:r w:rsidR="00B95483">
              <w:t>hiny</w:t>
            </w:r>
            <w:r w:rsidR="00843150">
              <w:t>, shinydashboard</w:t>
            </w:r>
          </w:p>
        </w:tc>
      </w:tr>
      <w:tr w:rsidR="00B95483" w14:paraId="10771870" w14:textId="77777777" w:rsidTr="005E2732">
        <w:tc>
          <w:tcPr>
            <w:tcW w:w="834" w:type="pct"/>
          </w:tcPr>
          <w:p w14:paraId="30524908" w14:textId="77777777" w:rsidR="00B95483" w:rsidRDefault="00B95483" w:rsidP="00944996">
            <w:pPr>
              <w:pStyle w:val="TableText"/>
            </w:pPr>
            <w:r>
              <w:t>2</w:t>
            </w:r>
          </w:p>
        </w:tc>
        <w:tc>
          <w:tcPr>
            <w:tcW w:w="2689" w:type="pct"/>
          </w:tcPr>
          <w:p w14:paraId="5FC89364" w14:textId="12ABCB78" w:rsidR="00B95483" w:rsidRDefault="00365EF9" w:rsidP="00B95483">
            <w:pPr>
              <w:pStyle w:val="TableText"/>
            </w:pPr>
            <w:r>
              <w:t>Inputs, Outputs,</w:t>
            </w:r>
            <w:r w:rsidR="00B95483">
              <w:t xml:space="preserve"> Filtering</w:t>
            </w:r>
            <w:r w:rsidR="0074621F">
              <w:t xml:space="preserve"> Reactive Functions</w:t>
            </w:r>
            <w:r>
              <w:t xml:space="preserve"> and UI Updates</w:t>
            </w:r>
          </w:p>
        </w:tc>
        <w:tc>
          <w:tcPr>
            <w:tcW w:w="1477" w:type="pct"/>
          </w:tcPr>
          <w:p w14:paraId="2CCB5B37" w14:textId="77777777" w:rsidR="00B95483" w:rsidRDefault="00B95483" w:rsidP="009771EC">
            <w:pPr>
              <w:pStyle w:val="TableText"/>
            </w:pPr>
            <w:r>
              <w:t>shiny</w:t>
            </w:r>
          </w:p>
        </w:tc>
      </w:tr>
      <w:tr w:rsidR="00B95483" w14:paraId="7CD7F74B" w14:textId="77777777" w:rsidTr="005E2732">
        <w:tc>
          <w:tcPr>
            <w:tcW w:w="834" w:type="pct"/>
          </w:tcPr>
          <w:p w14:paraId="43F130CB" w14:textId="77777777" w:rsidR="00B95483" w:rsidRDefault="00B95483" w:rsidP="00944996">
            <w:pPr>
              <w:pStyle w:val="TableText"/>
            </w:pPr>
            <w:r>
              <w:t>3</w:t>
            </w:r>
          </w:p>
        </w:tc>
        <w:tc>
          <w:tcPr>
            <w:tcW w:w="2689" w:type="pct"/>
          </w:tcPr>
          <w:p w14:paraId="16E9A6C1" w14:textId="448E9F13" w:rsidR="00B95483" w:rsidRDefault="00B95483" w:rsidP="00B95483">
            <w:pPr>
              <w:pStyle w:val="TableText"/>
            </w:pPr>
            <w:r>
              <w:t>Creating Flexdashboards using Shiny</w:t>
            </w:r>
            <w:r w:rsidR="00365EF9">
              <w:t xml:space="preserve"> &amp; R Markdown</w:t>
            </w:r>
          </w:p>
        </w:tc>
        <w:tc>
          <w:tcPr>
            <w:tcW w:w="1477" w:type="pct"/>
          </w:tcPr>
          <w:p w14:paraId="1CAEE6C6" w14:textId="0054FE69" w:rsidR="00B95483" w:rsidRDefault="00843150" w:rsidP="00944996">
            <w:pPr>
              <w:pStyle w:val="TableText"/>
            </w:pPr>
            <w:r>
              <w:t>F</w:t>
            </w:r>
            <w:r w:rsidR="00B95483">
              <w:t>lexdashboard</w:t>
            </w:r>
            <w:r>
              <w:t>, rmarkdown</w:t>
            </w:r>
          </w:p>
        </w:tc>
      </w:tr>
      <w:tr w:rsidR="00B95483" w14:paraId="559DD918" w14:textId="77777777" w:rsidTr="005E2732">
        <w:tc>
          <w:tcPr>
            <w:tcW w:w="834" w:type="pct"/>
          </w:tcPr>
          <w:p w14:paraId="0436EF63" w14:textId="77777777" w:rsidR="00B95483" w:rsidRDefault="00B95483" w:rsidP="00944996">
            <w:pPr>
              <w:pStyle w:val="TableText"/>
            </w:pPr>
            <w:r>
              <w:t>4</w:t>
            </w:r>
          </w:p>
        </w:tc>
        <w:tc>
          <w:tcPr>
            <w:tcW w:w="2689" w:type="pct"/>
          </w:tcPr>
          <w:p w14:paraId="4A8A553F" w14:textId="77777777" w:rsidR="00B95483" w:rsidRDefault="00B95483" w:rsidP="00944996">
            <w:pPr>
              <w:pStyle w:val="TableText"/>
            </w:pPr>
            <w:r>
              <w:t>Data Tables and Downloads</w:t>
            </w:r>
          </w:p>
        </w:tc>
        <w:tc>
          <w:tcPr>
            <w:tcW w:w="1477" w:type="pct"/>
          </w:tcPr>
          <w:p w14:paraId="37F53924" w14:textId="77777777" w:rsidR="00B95483" w:rsidRDefault="00B95483" w:rsidP="00944996">
            <w:pPr>
              <w:pStyle w:val="TableText"/>
            </w:pPr>
            <w:r>
              <w:t>DT</w:t>
            </w:r>
          </w:p>
        </w:tc>
      </w:tr>
      <w:tr w:rsidR="00B95483" w14:paraId="495ED074" w14:textId="77777777" w:rsidTr="005E2732">
        <w:tc>
          <w:tcPr>
            <w:tcW w:w="834" w:type="pct"/>
          </w:tcPr>
          <w:p w14:paraId="239E3E58" w14:textId="77777777" w:rsidR="00B95483" w:rsidRDefault="00B95483" w:rsidP="00944996">
            <w:pPr>
              <w:pStyle w:val="TableText"/>
            </w:pPr>
            <w:r>
              <w:t>5</w:t>
            </w:r>
          </w:p>
        </w:tc>
        <w:tc>
          <w:tcPr>
            <w:tcW w:w="2689" w:type="pct"/>
          </w:tcPr>
          <w:p w14:paraId="08CA7A88" w14:textId="77777777" w:rsidR="00B95483" w:rsidRDefault="00B95483" w:rsidP="00944996">
            <w:pPr>
              <w:pStyle w:val="TableText"/>
            </w:pPr>
            <w:r>
              <w:t xml:space="preserve">Leaflet for R </w:t>
            </w:r>
          </w:p>
        </w:tc>
        <w:tc>
          <w:tcPr>
            <w:tcW w:w="1477" w:type="pct"/>
          </w:tcPr>
          <w:p w14:paraId="5ACB6E99" w14:textId="1705455D" w:rsidR="00B95483" w:rsidRDefault="00843150" w:rsidP="00944996">
            <w:pPr>
              <w:pStyle w:val="TableText"/>
            </w:pPr>
            <w:r>
              <w:t>l</w:t>
            </w:r>
            <w:r w:rsidR="00B95483">
              <w:t>eaflet</w:t>
            </w:r>
            <w:r>
              <w:t>, leaflet.extras</w:t>
            </w:r>
          </w:p>
        </w:tc>
      </w:tr>
      <w:tr w:rsidR="00B95483" w14:paraId="3BF91798" w14:textId="77777777" w:rsidTr="005E2732">
        <w:tc>
          <w:tcPr>
            <w:tcW w:w="834" w:type="pct"/>
          </w:tcPr>
          <w:p w14:paraId="556FC90E" w14:textId="77777777" w:rsidR="00B95483" w:rsidRDefault="00B95483" w:rsidP="00944996">
            <w:pPr>
              <w:pStyle w:val="TableText"/>
            </w:pPr>
            <w:r>
              <w:t>6</w:t>
            </w:r>
          </w:p>
        </w:tc>
        <w:tc>
          <w:tcPr>
            <w:tcW w:w="2689" w:type="pct"/>
          </w:tcPr>
          <w:p w14:paraId="3C8112E6" w14:textId="77777777" w:rsidR="00B95483" w:rsidRDefault="00B95483" w:rsidP="00944996">
            <w:pPr>
              <w:pStyle w:val="TableText"/>
            </w:pPr>
            <w:r>
              <w:t xml:space="preserve">Downloading </w:t>
            </w:r>
            <w:r w:rsidR="005E2732">
              <w:t xml:space="preserve">from </w:t>
            </w:r>
            <w:r>
              <w:t>API’s</w:t>
            </w:r>
            <w:r w:rsidR="00795D66">
              <w:t xml:space="preserve"> &amp; Course Evaluations</w:t>
            </w:r>
          </w:p>
        </w:tc>
        <w:tc>
          <w:tcPr>
            <w:tcW w:w="1477" w:type="pct"/>
          </w:tcPr>
          <w:p w14:paraId="3EBEE236" w14:textId="77777777" w:rsidR="00B95483" w:rsidRDefault="00B95483" w:rsidP="00944996">
            <w:pPr>
              <w:pStyle w:val="TableText"/>
            </w:pPr>
            <w:r>
              <w:t>httr</w:t>
            </w:r>
          </w:p>
        </w:tc>
      </w:tr>
      <w:tr w:rsidR="005E2732" w14:paraId="1D2B05FF" w14:textId="77777777" w:rsidTr="005E2732">
        <w:tc>
          <w:tcPr>
            <w:tcW w:w="834" w:type="pct"/>
          </w:tcPr>
          <w:p w14:paraId="5E0B0439" w14:textId="77777777" w:rsidR="005E2732" w:rsidRDefault="005E2732" w:rsidP="00944996">
            <w:pPr>
              <w:pStyle w:val="TableText"/>
            </w:pPr>
            <w:r>
              <w:t>7</w:t>
            </w:r>
          </w:p>
        </w:tc>
        <w:tc>
          <w:tcPr>
            <w:tcW w:w="2689" w:type="pct"/>
          </w:tcPr>
          <w:p w14:paraId="67ADEF06" w14:textId="77777777" w:rsidR="005E2732" w:rsidRDefault="005E2732" w:rsidP="00795D66">
            <w:pPr>
              <w:pStyle w:val="TableText"/>
            </w:pPr>
            <w:r>
              <w:t xml:space="preserve">Guest Lecture </w:t>
            </w:r>
            <w:r w:rsidR="00795D66">
              <w:t>&amp; In Class Project Help</w:t>
            </w:r>
            <w:bookmarkStart w:id="0" w:name="_GoBack"/>
            <w:bookmarkEnd w:id="0"/>
          </w:p>
        </w:tc>
        <w:tc>
          <w:tcPr>
            <w:tcW w:w="1477" w:type="pct"/>
          </w:tcPr>
          <w:p w14:paraId="16B79DBC" w14:textId="77777777" w:rsidR="005E2732" w:rsidRDefault="005E2732" w:rsidP="00944996">
            <w:pPr>
              <w:pStyle w:val="TableText"/>
            </w:pPr>
          </w:p>
        </w:tc>
      </w:tr>
      <w:tr w:rsidR="00B95483" w14:paraId="58CC1C67" w14:textId="77777777" w:rsidTr="005E2732">
        <w:tc>
          <w:tcPr>
            <w:tcW w:w="834" w:type="pct"/>
          </w:tcPr>
          <w:p w14:paraId="1691D32B" w14:textId="77777777" w:rsidR="00B95483" w:rsidRDefault="005E2732" w:rsidP="00944996">
            <w:pPr>
              <w:pStyle w:val="TableText"/>
            </w:pPr>
            <w:r>
              <w:t>8</w:t>
            </w:r>
          </w:p>
        </w:tc>
        <w:tc>
          <w:tcPr>
            <w:tcW w:w="2689" w:type="pct"/>
          </w:tcPr>
          <w:p w14:paraId="735ECFB1" w14:textId="77777777" w:rsidR="00B95483" w:rsidRDefault="00B95483" w:rsidP="00944996">
            <w:pPr>
              <w:pStyle w:val="TableText"/>
            </w:pPr>
            <w:r>
              <w:t xml:space="preserve">Finals Week – Work on </w:t>
            </w:r>
            <w:r w:rsidR="00E47510">
              <w:t xml:space="preserve">Final </w:t>
            </w:r>
            <w:r>
              <w:t>Project</w:t>
            </w:r>
          </w:p>
        </w:tc>
        <w:tc>
          <w:tcPr>
            <w:tcW w:w="1477" w:type="pct"/>
          </w:tcPr>
          <w:p w14:paraId="1752A68D" w14:textId="77777777" w:rsidR="00B95483" w:rsidRDefault="00B95483" w:rsidP="00944996">
            <w:pPr>
              <w:pStyle w:val="TableText"/>
            </w:pPr>
          </w:p>
        </w:tc>
      </w:tr>
    </w:tbl>
    <w:p w14:paraId="296A8990" w14:textId="77777777" w:rsidR="001C4E9A" w:rsidRDefault="00D04A8D" w:rsidP="00D04A8D">
      <w:pPr>
        <w:pStyle w:val="Heading1"/>
        <w:ind w:left="90"/>
      </w:pPr>
      <w:r>
        <w:t xml:space="preserve"> Homework</w:t>
      </w:r>
      <w:r w:rsidR="00FC3FD3">
        <w:t xml:space="preserve"> Schedule</w:t>
      </w:r>
    </w:p>
    <w:tbl>
      <w:tblPr>
        <w:tblStyle w:val="SyllabusTable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2881"/>
        <w:gridCol w:w="7199"/>
      </w:tblGrid>
      <w:tr w:rsidR="001C4E9A" w14:paraId="0C0BFCD8" w14:textId="77777777" w:rsidTr="001C4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9" w:type="pct"/>
          </w:tcPr>
          <w:p w14:paraId="772C3399" w14:textId="77777777" w:rsidR="001C4E9A" w:rsidRDefault="00FC3FD3">
            <w:pPr>
              <w:pStyle w:val="TableHeading"/>
            </w:pPr>
            <w:r>
              <w:t>Week</w:t>
            </w:r>
          </w:p>
        </w:tc>
        <w:tc>
          <w:tcPr>
            <w:tcW w:w="3571" w:type="pct"/>
          </w:tcPr>
          <w:p w14:paraId="75C47010" w14:textId="77777777" w:rsidR="001C4E9A" w:rsidRDefault="00F0663D">
            <w:pPr>
              <w:pStyle w:val="TableHeading"/>
            </w:pPr>
            <w:r>
              <w:t>Assignment</w:t>
            </w:r>
          </w:p>
        </w:tc>
      </w:tr>
      <w:tr w:rsidR="001C4E9A" w14:paraId="7305EF70" w14:textId="77777777" w:rsidTr="001C4E9A">
        <w:tc>
          <w:tcPr>
            <w:tcW w:w="1429" w:type="pct"/>
          </w:tcPr>
          <w:p w14:paraId="42EF94A7" w14:textId="77777777" w:rsidR="001C4E9A" w:rsidRDefault="009771EC">
            <w:pPr>
              <w:pStyle w:val="TableText"/>
            </w:pPr>
            <w:r>
              <w:t>1</w:t>
            </w:r>
          </w:p>
        </w:tc>
        <w:tc>
          <w:tcPr>
            <w:tcW w:w="3571" w:type="pct"/>
          </w:tcPr>
          <w:p w14:paraId="7C26AE9E" w14:textId="77777777" w:rsidR="001C4E9A" w:rsidRDefault="00F0663D">
            <w:pPr>
              <w:pStyle w:val="TableText"/>
            </w:pPr>
            <w:r>
              <w:t>Homework 1</w:t>
            </w:r>
            <w:r w:rsidR="009771EC">
              <w:t xml:space="preserve"> – Building a UI</w:t>
            </w:r>
          </w:p>
        </w:tc>
      </w:tr>
      <w:tr w:rsidR="009771EC" w14:paraId="766BC767" w14:textId="77777777" w:rsidTr="00944996">
        <w:tc>
          <w:tcPr>
            <w:tcW w:w="1429" w:type="pct"/>
          </w:tcPr>
          <w:p w14:paraId="45BF8842" w14:textId="77777777" w:rsidR="009771EC" w:rsidRDefault="009771EC" w:rsidP="00944996">
            <w:pPr>
              <w:pStyle w:val="TableText"/>
            </w:pPr>
            <w:r>
              <w:t>2</w:t>
            </w:r>
          </w:p>
        </w:tc>
        <w:tc>
          <w:tcPr>
            <w:tcW w:w="3571" w:type="pct"/>
          </w:tcPr>
          <w:p w14:paraId="5FDB2D75" w14:textId="77777777" w:rsidR="009771EC" w:rsidRDefault="009771EC" w:rsidP="00944996">
            <w:pPr>
              <w:pStyle w:val="TableText"/>
            </w:pPr>
            <w:r>
              <w:t>Homework 2 – Filtering a Plot</w:t>
            </w:r>
          </w:p>
        </w:tc>
      </w:tr>
      <w:tr w:rsidR="009771EC" w14:paraId="6D2DF4D5" w14:textId="77777777" w:rsidTr="001C4E9A">
        <w:tc>
          <w:tcPr>
            <w:tcW w:w="1429" w:type="pct"/>
          </w:tcPr>
          <w:p w14:paraId="1FCDBBD2" w14:textId="77777777" w:rsidR="009771EC" w:rsidRDefault="009771EC" w:rsidP="008C15F1">
            <w:pPr>
              <w:pStyle w:val="TableText"/>
            </w:pPr>
            <w:r>
              <w:t>4</w:t>
            </w:r>
          </w:p>
        </w:tc>
        <w:tc>
          <w:tcPr>
            <w:tcW w:w="3571" w:type="pct"/>
          </w:tcPr>
          <w:p w14:paraId="32AB3571" w14:textId="77777777" w:rsidR="009771EC" w:rsidRDefault="009771EC" w:rsidP="008C15F1">
            <w:pPr>
              <w:pStyle w:val="TableText"/>
            </w:pPr>
            <w:r>
              <w:t>Project 1</w:t>
            </w:r>
            <w:r w:rsidR="00B95483">
              <w:t xml:space="preserve"> – Creating a Dashboard</w:t>
            </w:r>
          </w:p>
        </w:tc>
      </w:tr>
      <w:tr w:rsidR="009771EC" w14:paraId="27F863F3" w14:textId="77777777" w:rsidTr="001C4E9A">
        <w:tc>
          <w:tcPr>
            <w:tcW w:w="1429" w:type="pct"/>
          </w:tcPr>
          <w:p w14:paraId="171685D8" w14:textId="77777777" w:rsidR="009771EC" w:rsidRDefault="009771EC" w:rsidP="008C15F1">
            <w:pPr>
              <w:pStyle w:val="TableText"/>
            </w:pPr>
            <w:r>
              <w:t>5</w:t>
            </w:r>
          </w:p>
        </w:tc>
        <w:tc>
          <w:tcPr>
            <w:tcW w:w="3571" w:type="pct"/>
          </w:tcPr>
          <w:p w14:paraId="561969B0" w14:textId="77777777" w:rsidR="009771EC" w:rsidRDefault="009771EC" w:rsidP="00E47510">
            <w:pPr>
              <w:pStyle w:val="TableText"/>
            </w:pPr>
            <w:r>
              <w:t>Homework 3</w:t>
            </w:r>
            <w:r w:rsidR="00B95483">
              <w:t xml:space="preserve"> – </w:t>
            </w:r>
            <w:r w:rsidR="00E47510">
              <w:t>Static Map</w:t>
            </w:r>
          </w:p>
        </w:tc>
      </w:tr>
      <w:tr w:rsidR="009771EC" w14:paraId="7DA92BA0" w14:textId="77777777" w:rsidTr="001C4E9A">
        <w:tc>
          <w:tcPr>
            <w:tcW w:w="1429" w:type="pct"/>
          </w:tcPr>
          <w:p w14:paraId="7F1F210A" w14:textId="77777777" w:rsidR="009771EC" w:rsidRDefault="005E2732" w:rsidP="008C15F1">
            <w:pPr>
              <w:pStyle w:val="TableText"/>
            </w:pPr>
            <w:r>
              <w:t>8</w:t>
            </w:r>
          </w:p>
        </w:tc>
        <w:tc>
          <w:tcPr>
            <w:tcW w:w="3571" w:type="pct"/>
          </w:tcPr>
          <w:p w14:paraId="68436C93" w14:textId="77777777" w:rsidR="009771EC" w:rsidRDefault="009771EC" w:rsidP="008C15F1">
            <w:pPr>
              <w:pStyle w:val="TableText"/>
            </w:pPr>
            <w:r>
              <w:t>Final Project</w:t>
            </w:r>
            <w:r w:rsidR="00E47510">
              <w:t xml:space="preserve"> – Interactive Map using an API</w:t>
            </w:r>
          </w:p>
        </w:tc>
      </w:tr>
    </w:tbl>
    <w:p w14:paraId="5DFB8C5D" w14:textId="77777777" w:rsidR="001C4E9A" w:rsidRDefault="00FC3FD3">
      <w:pPr>
        <w:pStyle w:val="Heading1"/>
      </w:pPr>
      <w:r>
        <w:t>Homework Policy</w:t>
      </w:r>
    </w:p>
    <w:p w14:paraId="1644B3B7" w14:textId="77777777" w:rsidR="00D04A8D" w:rsidRDefault="00D04A8D" w:rsidP="00D04A8D">
      <w:pPr>
        <w:pStyle w:val="Heading1"/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</w:pP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There will 2 graded projects and 3 homework assignments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 with t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he lowest homework grade will be dropped</w:t>
      </w:r>
      <w: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 xml:space="preserve">, but understanding the concepts in each Homework will be imperative to complete the larger projects. </w:t>
      </w:r>
      <w:r w:rsidRPr="00D04A8D"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</w:rPr>
        <w:t>Each student will be required to submit their own code for assignments but working with a partner or group is encouraged.</w:t>
      </w:r>
    </w:p>
    <w:p w14:paraId="55D45DD8" w14:textId="43D76EC6" w:rsidR="001C4E9A" w:rsidRPr="00C95778" w:rsidRDefault="00D04A8D" w:rsidP="00C95778">
      <w:pPr>
        <w:pStyle w:val="Heading1"/>
        <w:jc w:val="center"/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</w:pP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All assignments and projects must be turned in 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 xml:space="preserve">Friday of the week they are due </w:t>
      </w:r>
      <w:r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at 11:59pm</w:t>
      </w:r>
      <w:r w:rsidR="00C95778" w:rsidRPr="00C95778">
        <w:rPr>
          <w:rFonts w:asciiTheme="minorHAnsi" w:eastAsiaTheme="minorHAnsi" w:hAnsiTheme="minorHAnsi" w:cstheme="minorBidi"/>
          <w:bCs w:val="0"/>
          <w:color w:val="595959" w:themeColor="text1" w:themeTint="A6"/>
          <w:u w:val="single"/>
        </w:rPr>
        <w:t>.</w:t>
      </w:r>
    </w:p>
    <w:sectPr w:rsidR="001C4E9A" w:rsidRPr="00C95778">
      <w:footerReference w:type="default" r:id="rId19"/>
      <w:pgSz w:w="12240" w:h="15840" w:code="1"/>
      <w:pgMar w:top="108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A61D0" w14:textId="77777777" w:rsidR="00995DA8" w:rsidRDefault="00995DA8">
      <w:pPr>
        <w:spacing w:after="0" w:line="240" w:lineRule="auto"/>
      </w:pPr>
      <w:r>
        <w:separator/>
      </w:r>
    </w:p>
    <w:p w14:paraId="2E6736A4" w14:textId="77777777" w:rsidR="00995DA8" w:rsidRDefault="00995DA8"/>
  </w:endnote>
  <w:endnote w:type="continuationSeparator" w:id="0">
    <w:p w14:paraId="6D97C9E9" w14:textId="77777777" w:rsidR="00995DA8" w:rsidRDefault="00995DA8">
      <w:pPr>
        <w:spacing w:after="0" w:line="240" w:lineRule="auto"/>
      </w:pPr>
      <w:r>
        <w:continuationSeparator/>
      </w:r>
    </w:p>
    <w:p w14:paraId="7329CFC6" w14:textId="77777777" w:rsidR="00995DA8" w:rsidRDefault="00995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5040"/>
      <w:gridCol w:w="5040"/>
    </w:tblGrid>
    <w:tr w:rsidR="001C4E9A" w14:paraId="4562C462" w14:textId="77777777">
      <w:tc>
        <w:tcPr>
          <w:tcW w:w="2500" w:type="pct"/>
        </w:tcPr>
        <w:p w14:paraId="0996F508" w14:textId="77777777" w:rsidR="001C4E9A" w:rsidRDefault="009771EC" w:rsidP="003020C3">
          <w:pPr>
            <w:pStyle w:val="Footer"/>
          </w:pPr>
          <w:r>
            <w:t>Mini IV</w:t>
          </w:r>
          <w:r w:rsidR="003020C3">
            <w:t xml:space="preserve"> 2018</w:t>
          </w:r>
        </w:p>
      </w:tc>
      <w:tc>
        <w:tcPr>
          <w:tcW w:w="2500" w:type="pct"/>
        </w:tcPr>
        <w:p w14:paraId="7F42EBF3" w14:textId="77777777" w:rsidR="001C4E9A" w:rsidRDefault="00FC3FD3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95DA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914CE39" w14:textId="77777777" w:rsidR="001C4E9A" w:rsidRDefault="001C4E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6C0AE" w14:textId="77777777" w:rsidR="00995DA8" w:rsidRDefault="00995DA8">
      <w:pPr>
        <w:spacing w:after="0" w:line="240" w:lineRule="auto"/>
      </w:pPr>
      <w:r>
        <w:separator/>
      </w:r>
    </w:p>
    <w:p w14:paraId="52DAA93A" w14:textId="77777777" w:rsidR="00995DA8" w:rsidRDefault="00995DA8"/>
  </w:footnote>
  <w:footnote w:type="continuationSeparator" w:id="0">
    <w:p w14:paraId="3AF4ECA8" w14:textId="77777777" w:rsidR="00995DA8" w:rsidRDefault="00995DA8">
      <w:pPr>
        <w:spacing w:after="0" w:line="240" w:lineRule="auto"/>
      </w:pPr>
      <w:r>
        <w:continuationSeparator/>
      </w:r>
    </w:p>
    <w:p w14:paraId="6127CA83" w14:textId="77777777" w:rsidR="00995DA8" w:rsidRDefault="00995DA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>
    <w:nsid w:val="327B684A"/>
    <w:multiLevelType w:val="multilevel"/>
    <w:tmpl w:val="52D2BF16"/>
    <w:lvl w:ilvl="0">
      <w:start w:val="3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6D67FB"/>
    <w:multiLevelType w:val="hybridMultilevel"/>
    <w:tmpl w:val="F1C2473E"/>
    <w:lvl w:ilvl="0" w:tplc="84902168">
      <w:start w:val="1"/>
      <w:numFmt w:val="lowerLetter"/>
      <w:lvlText w:val="%1."/>
      <w:lvlJc w:val="left"/>
      <w:pPr>
        <w:ind w:left="715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44819"/>
    <w:multiLevelType w:val="hybridMultilevel"/>
    <w:tmpl w:val="38D6D90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>
    <w:nsid w:val="4DCE1577"/>
    <w:multiLevelType w:val="hybridMultilevel"/>
    <w:tmpl w:val="39560EC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>
    <w:nsid w:val="503E16E3"/>
    <w:multiLevelType w:val="hybridMultilevel"/>
    <w:tmpl w:val="623CF974"/>
    <w:lvl w:ilvl="0" w:tplc="9A4836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2863E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8E6A3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4F659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44FFB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274386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890F10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D1C5B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860B0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>
    <w:nsid w:val="528B6B8C"/>
    <w:multiLevelType w:val="hybridMultilevel"/>
    <w:tmpl w:val="EA0A2600"/>
    <w:lvl w:ilvl="0" w:tplc="2C2E5C0E">
      <w:start w:val="1"/>
      <w:numFmt w:val="bullet"/>
      <w:pStyle w:val="ListBullet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8"/>
  </w:num>
  <w:num w:numId="14">
    <w:abstractNumId w:val="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C3"/>
    <w:rsid w:val="001C4E9A"/>
    <w:rsid w:val="003020C3"/>
    <w:rsid w:val="00356BAA"/>
    <w:rsid w:val="00365EF9"/>
    <w:rsid w:val="00390941"/>
    <w:rsid w:val="004E6173"/>
    <w:rsid w:val="005E2732"/>
    <w:rsid w:val="0074621F"/>
    <w:rsid w:val="00795D66"/>
    <w:rsid w:val="007A2699"/>
    <w:rsid w:val="00843150"/>
    <w:rsid w:val="00965706"/>
    <w:rsid w:val="009771EC"/>
    <w:rsid w:val="00995DA8"/>
    <w:rsid w:val="00B95483"/>
    <w:rsid w:val="00C95778"/>
    <w:rsid w:val="00D04A8D"/>
    <w:rsid w:val="00E377BE"/>
    <w:rsid w:val="00E47510"/>
    <w:rsid w:val="00F0663D"/>
    <w:rsid w:val="00F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E3B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42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styleId="ListBullet">
    <w:name w:val="List Bullet"/>
    <w:basedOn w:val="Normal"/>
    <w:uiPriority w:val="1"/>
    <w:unhideWhenUsed/>
    <w:qFormat/>
    <w:pPr>
      <w:numPr>
        <w:numId w:val="8"/>
      </w:numPr>
      <w:spacing w:after="140"/>
    </w:pPr>
  </w:style>
  <w:style w:type="paragraph" w:customStyle="1" w:styleId="SidebarHeading">
    <w:name w:val="Sidebar Heading"/>
    <w:basedOn w:val="Normal"/>
    <w:next w:val="BodyText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3"/>
    <w:unhideWhenUsed/>
    <w:qFormat/>
    <w:pPr>
      <w:spacing w:after="360" w:line="300" w:lineRule="auto"/>
      <w:contextualSpacing/>
    </w:pPr>
  </w:style>
  <w:style w:type="character" w:customStyle="1" w:styleId="BodyTextChar">
    <w:name w:val="Body Text Char"/>
    <w:basedOn w:val="DefaultParagraphFont"/>
    <w:link w:val="BodyText"/>
    <w:uiPriority w:val="3"/>
  </w:style>
  <w:style w:type="table" w:customStyle="1" w:styleId="SyllabusTable">
    <w:name w:val="Syllabus Table"/>
    <w:basedOn w:val="TableNormal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Ind w:w="0" w:type="dxa"/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ableHeading">
    <w:name w:val="Table Heading"/>
    <w:basedOn w:val="Normal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TableText">
    <w:name w:val="Table Text"/>
    <w:basedOn w:val="Normal"/>
    <w:uiPriority w:val="1"/>
    <w:qFormat/>
    <w:pPr>
      <w:spacing w:before="100" w:after="10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D04A8D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475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094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174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4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4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92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4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github.com/" TargetMode="External"/><Relationship Id="rId12" Type="http://schemas.openxmlformats.org/officeDocument/2006/relationships/hyperlink" Target="shinyapps.io" TargetMode="External"/><Relationship Id="rId13" Type="http://schemas.openxmlformats.org/officeDocument/2006/relationships/hyperlink" Target="http://www.wprdc.org/" TargetMode="External"/><Relationship Id="rId14" Type="http://schemas.openxmlformats.org/officeDocument/2006/relationships/hyperlink" Target="https://data.world/" TargetMode="External"/><Relationship Id="rId15" Type="http://schemas.openxmlformats.org/officeDocument/2006/relationships/hyperlink" Target="https://www.data.gov/" TargetMode="External"/><Relationship Id="rId16" Type="http://schemas.openxmlformats.org/officeDocument/2006/relationships/hyperlink" Target="https://www.census.gov/data.html" TargetMode="External"/><Relationship Id="rId17" Type="http://schemas.openxmlformats.org/officeDocument/2006/relationships/hyperlink" Target="https://datasf.org/opendata/" TargetMode="External"/><Relationship Id="rId18" Type="http://schemas.openxmlformats.org/officeDocument/2006/relationships/hyperlink" Target="https://data.cityofchicago.org/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ffreyarnold/Library/Containers/com.microsoft.Word/Data/Library/Caches/1033/TM02918782/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435F0DDB52894389CAAF0EC197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35498-EC6D-8C46-A154-7A46E6FD74C5}"/>
      </w:docPartPr>
      <w:docPartBody>
        <w:p w:rsidR="004C456A" w:rsidRDefault="00FE150A">
          <w:pPr>
            <w:pStyle w:val="97435F0DDB52894389CAAF0EC197526A"/>
          </w:pPr>
          <w:r>
            <w:t>[Hours,</w:t>
          </w:r>
          <w:r>
            <w:br/>
            <w:t>Days]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B6B8C"/>
    <w:multiLevelType w:val="hybridMultilevel"/>
    <w:tmpl w:val="CBEA5118"/>
    <w:lvl w:ilvl="0" w:tplc="0EA8BFDC">
      <w:start w:val="1"/>
      <w:numFmt w:val="bullet"/>
      <w:pStyle w:val="ListBullet"/>
      <w:suff w:val="space"/>
      <w:lvlText w:val=""/>
      <w:lvlJc w:val="left"/>
      <w:pPr>
        <w:ind w:left="144" w:hanging="2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0A"/>
    <w:rsid w:val="00051FEE"/>
    <w:rsid w:val="004C456A"/>
    <w:rsid w:val="008204B9"/>
    <w:rsid w:val="00D54343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3CDC28D842084691B4A449766424DE">
    <w:name w:val="283CDC28D842084691B4A449766424DE"/>
  </w:style>
  <w:style w:type="paragraph" w:customStyle="1" w:styleId="427D74BE39C058489C7E016E1DBBE34C">
    <w:name w:val="427D74BE39C058489C7E016E1DBBE34C"/>
  </w:style>
  <w:style w:type="character" w:styleId="Emphasis">
    <w:name w:val="Emphasis"/>
    <w:basedOn w:val="DefaultParagraphFont"/>
    <w:uiPriority w:val="4"/>
    <w:qFormat/>
    <w:rPr>
      <w:i/>
      <w:iCs/>
      <w:color w:val="7F7F7F" w:themeColor="text1" w:themeTint="80"/>
    </w:rPr>
  </w:style>
  <w:style w:type="paragraph" w:customStyle="1" w:styleId="B9467C8E1B287F43A0E13256AFF2434E">
    <w:name w:val="B9467C8E1B287F43A0E13256AFF2434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140" w:line="276" w:lineRule="auto"/>
      <w:ind w:right="360"/>
    </w:pPr>
    <w:rPr>
      <w:rFonts w:cs="Times New Roman"/>
      <w:color w:val="595959" w:themeColor="text1" w:themeTint="A6"/>
      <w:sz w:val="20"/>
      <w:szCs w:val="22"/>
    </w:rPr>
  </w:style>
  <w:style w:type="paragraph" w:customStyle="1" w:styleId="C9A65D1722DACF48A55B600135987922">
    <w:name w:val="C9A65D1722DACF48A55B600135987922"/>
  </w:style>
  <w:style w:type="paragraph" w:customStyle="1" w:styleId="811A633667D9F44DAD5516076B8756E2">
    <w:name w:val="811A633667D9F44DAD5516076B8756E2"/>
  </w:style>
  <w:style w:type="paragraph" w:customStyle="1" w:styleId="9B62A6ADB6E08A4E89889641CDFE60EF">
    <w:name w:val="9B62A6ADB6E08A4E89889641CDFE60EF"/>
  </w:style>
  <w:style w:type="paragraph" w:customStyle="1" w:styleId="27CDA396249A3148B5A5EC4110470631">
    <w:name w:val="27CDA396249A3148B5A5EC4110470631"/>
  </w:style>
  <w:style w:type="paragraph" w:customStyle="1" w:styleId="8EE38892B3CEEF4DAA96954414C89216">
    <w:name w:val="8EE38892B3CEEF4DAA96954414C89216"/>
  </w:style>
  <w:style w:type="paragraph" w:customStyle="1" w:styleId="DD788C9EE8B88C408AA732D2BCC30441">
    <w:name w:val="DD788C9EE8B88C408AA732D2BCC30441"/>
  </w:style>
  <w:style w:type="paragraph" w:customStyle="1" w:styleId="97435F0DDB52894389CAAF0EC197526A">
    <w:name w:val="97435F0DDB52894389CAAF0EC197526A"/>
  </w:style>
  <w:style w:type="paragraph" w:customStyle="1" w:styleId="D0BDF910FE6D5D40BC59A7000BD3F961">
    <w:name w:val="D0BDF910FE6D5D40BC59A7000BD3F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This classic course syllabus template is designed to help teachers offer students all the information they need at the start of a course. This template includes built-in styles for a classic look.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842147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2012-06-11T11:49:00+00:00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1579012</Value>
    </PublishStatusLookup>
    <APAuthor xmlns="4873beb7-5857-4685-be1f-d57550cc96cc">
      <UserInfo>
        <DisplayName>REDMOND\v-vaddu</DisplayName>
        <AccountId>2567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TP102918781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37C6B-82AB-4D78-8861-2481ECAA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04A2DB-E70F-4AA2-8502-9CE0938EED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38B718-0E5C-C343-A280-FAED0873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45</TotalTime>
  <Pages>2</Pages>
  <Words>490</Words>
  <Characters>2793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/Course Overview</vt:lpstr>
      <vt:lpstr>This course will teach students to generate interactive websites including GIS m</vt:lpstr>
      <vt:lpstr>Course Materials</vt:lpstr>
      <vt:lpstr>Learning Objectives</vt:lpstr>
      <vt:lpstr>Attendance</vt:lpstr>
      <vt:lpstr>Resources</vt:lpstr>
      <vt:lpstr>Course Schedule</vt:lpstr>
      <vt:lpstr>Homework Schedule</vt:lpstr>
      <vt:lpstr>Homework Policy</vt:lpstr>
      <vt:lpstr>There will 2 graded projects and 3 homework assignments with the lowest homework</vt:lpstr>
      <vt:lpstr>All assignments and projects must be turned in Friday of the week they are due a</vt:lpstr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Arnold, Geoffrey</dc:creator>
  <cp:lastModifiedBy>Arnold, Geoffrey</cp:lastModifiedBy>
  <cp:revision>5</cp:revision>
  <dcterms:created xsi:type="dcterms:W3CDTF">2017-07-16T23:56:00Z</dcterms:created>
  <dcterms:modified xsi:type="dcterms:W3CDTF">2017-10-15T12:15:00Z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